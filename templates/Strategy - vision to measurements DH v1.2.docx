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584" w:rsidRPr="007E3B57" w:rsidRDefault="00270584" w:rsidP="006C6047">
      <w:pPr>
        <w:pStyle w:val="Heading1"/>
      </w:pPr>
      <w:r w:rsidRPr="006C6047">
        <w:t>Vision</w:t>
      </w:r>
      <w:r w:rsidRPr="007E3B57">
        <w:t xml:space="preserve"> development and breakdown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793"/>
        <w:gridCol w:w="5557"/>
      </w:tblGrid>
      <w:tr w:rsidR="006C6047" w:rsidRPr="007E3B57" w:rsidTr="00AD1006">
        <w:tc>
          <w:tcPr>
            <w:tcW w:w="4793" w:type="dxa"/>
          </w:tcPr>
          <w:p w:rsidR="006C6047" w:rsidRPr="003663E8" w:rsidRDefault="006C6047" w:rsidP="006C6047">
            <w:pPr>
              <w:pStyle w:val="detail"/>
            </w:pPr>
          </w:p>
        </w:tc>
        <w:tc>
          <w:tcPr>
            <w:tcW w:w="5557" w:type="dxa"/>
          </w:tcPr>
          <w:p w:rsidR="006C6047" w:rsidRPr="006C6047" w:rsidRDefault="006C6047" w:rsidP="00AD1006">
            <w:pPr>
              <w:pStyle w:val="detail"/>
              <w:rPr>
                <w:rStyle w:val="Strong"/>
              </w:rPr>
            </w:pPr>
            <w:r w:rsidRPr="006C6047">
              <w:rPr>
                <w:rStyle w:val="Strong"/>
              </w:rPr>
              <w:t>Organization type/name</w:t>
            </w:r>
          </w:p>
        </w:tc>
      </w:tr>
      <w:tr w:rsidR="003663E8" w:rsidRPr="007E3B57" w:rsidTr="00D95F91">
        <w:tc>
          <w:tcPr>
            <w:tcW w:w="4793" w:type="dxa"/>
          </w:tcPr>
          <w:p w:rsidR="003663E8" w:rsidRDefault="003663E8" w:rsidP="006C6047">
            <w:pPr>
              <w:pStyle w:val="Heading4"/>
              <w:outlineLvl w:val="3"/>
            </w:pPr>
            <w:r w:rsidRPr="003663E8">
              <w:t>Key areas to address</w:t>
            </w:r>
          </w:p>
          <w:p w:rsidR="003663E8" w:rsidRPr="003663E8" w:rsidRDefault="003663E8" w:rsidP="003663E8">
            <w:pPr>
              <w:pStyle w:val="detail"/>
            </w:pPr>
            <w:r>
              <w:t>Words associated with the types of results that you want to see.</w:t>
            </w:r>
          </w:p>
        </w:tc>
        <w:tc>
          <w:tcPr>
            <w:tcW w:w="5557" w:type="dxa"/>
          </w:tcPr>
          <w:p w:rsidR="003663E8" w:rsidRPr="007E3B57" w:rsidRDefault="003663E8" w:rsidP="00D95F91">
            <w:pPr>
              <w:pStyle w:val="detail"/>
            </w:pPr>
          </w:p>
        </w:tc>
      </w:tr>
      <w:tr w:rsidR="003663E8" w:rsidRPr="007E3B57" w:rsidTr="00D95F91">
        <w:tc>
          <w:tcPr>
            <w:tcW w:w="4793" w:type="dxa"/>
          </w:tcPr>
          <w:p w:rsidR="003663E8" w:rsidRDefault="003663E8" w:rsidP="006C6047">
            <w:pPr>
              <w:pStyle w:val="Heading4"/>
              <w:outlineLvl w:val="3"/>
            </w:pPr>
            <w:r>
              <w:t>Values</w:t>
            </w:r>
            <w:r w:rsidR="006C6047">
              <w:t xml:space="preserve"> to use</w:t>
            </w:r>
          </w:p>
          <w:p w:rsidR="003663E8" w:rsidRPr="003663E8" w:rsidRDefault="003663E8" w:rsidP="003663E8">
            <w:pPr>
              <w:pStyle w:val="detail"/>
            </w:pPr>
            <w:r>
              <w:t xml:space="preserve">Personal or corporate values you want to </w:t>
            </w:r>
            <w:r w:rsidR="006C6047">
              <w:t>incorporate</w:t>
            </w:r>
            <w:r>
              <w:t xml:space="preserve"> while performing the tasks</w:t>
            </w:r>
          </w:p>
        </w:tc>
        <w:tc>
          <w:tcPr>
            <w:tcW w:w="5557" w:type="dxa"/>
          </w:tcPr>
          <w:p w:rsidR="003663E8" w:rsidRPr="007E3B57" w:rsidRDefault="003663E8" w:rsidP="00D95F91">
            <w:pPr>
              <w:pStyle w:val="detail"/>
            </w:pPr>
          </w:p>
        </w:tc>
      </w:tr>
      <w:tr w:rsidR="006C6047" w:rsidRPr="007E3B57" w:rsidTr="00D95F91">
        <w:tc>
          <w:tcPr>
            <w:tcW w:w="4793" w:type="dxa"/>
          </w:tcPr>
          <w:p w:rsidR="006C6047" w:rsidRPr="006C6047" w:rsidRDefault="006C6047" w:rsidP="006C6047">
            <w:pPr>
              <w:pStyle w:val="Heading4"/>
              <w:outlineLvl w:val="3"/>
            </w:pPr>
            <w:r>
              <w:t>Values</w:t>
            </w:r>
            <w:r w:rsidRPr="006C6047">
              <w:t xml:space="preserve"> to avoid</w:t>
            </w:r>
          </w:p>
          <w:p w:rsidR="006C6047" w:rsidRPr="006C6047" w:rsidRDefault="006C6047" w:rsidP="006C6047">
            <w:pPr>
              <w:pStyle w:val="detail"/>
            </w:pPr>
            <w:r w:rsidRPr="006C6047">
              <w:t>Personal or corporate values you want to not use.</w:t>
            </w:r>
          </w:p>
        </w:tc>
        <w:tc>
          <w:tcPr>
            <w:tcW w:w="5557" w:type="dxa"/>
          </w:tcPr>
          <w:p w:rsidR="006C6047" w:rsidRPr="007E3B57" w:rsidRDefault="006C6047" w:rsidP="00D95F91">
            <w:pPr>
              <w:pStyle w:val="detail"/>
            </w:pPr>
          </w:p>
        </w:tc>
      </w:tr>
      <w:tr w:rsidR="00E24A14" w:rsidRPr="007E3B57" w:rsidTr="00E24A14">
        <w:tc>
          <w:tcPr>
            <w:tcW w:w="4793" w:type="dxa"/>
          </w:tcPr>
          <w:p w:rsidR="00E24A14" w:rsidRPr="007E3B57" w:rsidRDefault="00E24A14" w:rsidP="007E3B57">
            <w:pPr>
              <w:pStyle w:val="Heading2"/>
              <w:outlineLvl w:val="1"/>
            </w:pPr>
            <w:r w:rsidRPr="007E3B57">
              <w:t>Vision</w:t>
            </w:r>
          </w:p>
          <w:p w:rsidR="003C010D" w:rsidRPr="007E3B57" w:rsidRDefault="00E24A14" w:rsidP="00311A30">
            <w:pPr>
              <w:pStyle w:val="detail"/>
            </w:pPr>
            <w:r w:rsidRPr="007E3B57">
              <w:t>An ideal that guides the leader without a time constraint that provides motivation for all people.</w:t>
            </w:r>
            <w:r w:rsidR="005936CA" w:rsidRPr="007E3B57">
              <w:t xml:space="preserve"> </w:t>
            </w:r>
          </w:p>
          <w:p w:rsidR="00E24A14" w:rsidRPr="007E3B57" w:rsidRDefault="005936CA" w:rsidP="00311A30">
            <w:pPr>
              <w:pStyle w:val="detail"/>
            </w:pPr>
            <w:r w:rsidRPr="007E3B57">
              <w:t>Beliefs that imply action.</w:t>
            </w:r>
          </w:p>
        </w:tc>
        <w:tc>
          <w:tcPr>
            <w:tcW w:w="5557" w:type="dxa"/>
          </w:tcPr>
          <w:p w:rsidR="00E24A14" w:rsidRPr="007E3B57" w:rsidRDefault="00E24A14" w:rsidP="005936CA">
            <w:pPr>
              <w:pStyle w:val="detail"/>
            </w:pPr>
          </w:p>
        </w:tc>
      </w:tr>
      <w:tr w:rsidR="00E24A14" w:rsidRPr="007E3B57" w:rsidTr="00E24A14">
        <w:tc>
          <w:tcPr>
            <w:tcW w:w="4793" w:type="dxa"/>
          </w:tcPr>
          <w:p w:rsidR="00E24A14" w:rsidRPr="007E3B57" w:rsidRDefault="00E24A14" w:rsidP="007E3B57">
            <w:pPr>
              <w:pStyle w:val="Heading2"/>
              <w:outlineLvl w:val="1"/>
            </w:pPr>
            <w:r w:rsidRPr="007E3B57">
              <w:t>Mission</w:t>
            </w:r>
          </w:p>
          <w:p w:rsidR="003C010D" w:rsidRPr="007E3B57" w:rsidRDefault="00E24A14" w:rsidP="003C010D">
            <w:pPr>
              <w:pStyle w:val="detail"/>
            </w:pPr>
            <w:r w:rsidRPr="007E3B57">
              <w:t>How the leader interprets the vision to provide high level value statements for management to create business cases from.</w:t>
            </w:r>
            <w:r w:rsidR="003C010D" w:rsidRPr="007E3B57">
              <w:t xml:space="preserve"> </w:t>
            </w:r>
          </w:p>
          <w:p w:rsidR="00E24A14" w:rsidRPr="007E3B57" w:rsidRDefault="003C010D" w:rsidP="003C010D">
            <w:pPr>
              <w:pStyle w:val="detail"/>
            </w:pPr>
            <w:r w:rsidRPr="007E3B57">
              <w:t>Functional area guidelines. Groups, epics.</w:t>
            </w:r>
          </w:p>
        </w:tc>
        <w:tc>
          <w:tcPr>
            <w:tcW w:w="5557" w:type="dxa"/>
          </w:tcPr>
          <w:p w:rsidR="00E24A14" w:rsidRPr="007E3B57" w:rsidRDefault="00E24A14" w:rsidP="005936CA">
            <w:pPr>
              <w:pStyle w:val="detail"/>
            </w:pPr>
          </w:p>
        </w:tc>
      </w:tr>
      <w:tr w:rsidR="00E24A14" w:rsidRPr="007E3B57" w:rsidTr="00E24A14">
        <w:tc>
          <w:tcPr>
            <w:tcW w:w="4793" w:type="dxa"/>
          </w:tcPr>
          <w:p w:rsidR="00E24A14" w:rsidRPr="007E3B57" w:rsidRDefault="00E24A14" w:rsidP="007E3B57">
            <w:pPr>
              <w:pStyle w:val="Heading2"/>
              <w:outlineLvl w:val="1"/>
            </w:pPr>
            <w:r w:rsidRPr="007E3B57">
              <w:t>Goals</w:t>
            </w:r>
          </w:p>
          <w:p w:rsidR="00E24A14" w:rsidRPr="007E3B57" w:rsidRDefault="00E24A14" w:rsidP="005936CA">
            <w:pPr>
              <w:pStyle w:val="detail"/>
            </w:pPr>
            <w:r w:rsidRPr="007E3B57">
              <w:t>Based on a mission, management provides achievable business cases that can propose business value to</w:t>
            </w:r>
            <w:r w:rsidR="005936CA" w:rsidRPr="007E3B57">
              <w:t xml:space="preserve"> capture.</w:t>
            </w:r>
          </w:p>
          <w:p w:rsidR="003C010D" w:rsidRPr="007E3B57" w:rsidRDefault="007F40B2" w:rsidP="007F40B2">
            <w:pPr>
              <w:pStyle w:val="detail"/>
            </w:pPr>
            <w:r w:rsidRPr="007E3B57">
              <w:t>Value</w:t>
            </w:r>
            <w:r w:rsidR="003C010D" w:rsidRPr="007E3B57">
              <w:t xml:space="preserve">. </w:t>
            </w:r>
            <w:r w:rsidR="00AA7246" w:rsidRPr="007E3B57">
              <w:t>Use cases.</w:t>
            </w:r>
          </w:p>
        </w:tc>
        <w:tc>
          <w:tcPr>
            <w:tcW w:w="5557" w:type="dxa"/>
          </w:tcPr>
          <w:p w:rsidR="00E24A14" w:rsidRPr="007E3B57" w:rsidRDefault="00E24A14" w:rsidP="005936CA">
            <w:pPr>
              <w:pStyle w:val="detail"/>
            </w:pPr>
          </w:p>
        </w:tc>
      </w:tr>
      <w:tr w:rsidR="00E24A14" w:rsidRPr="007E3B57" w:rsidTr="00E24A14">
        <w:tc>
          <w:tcPr>
            <w:tcW w:w="4793" w:type="dxa"/>
          </w:tcPr>
          <w:p w:rsidR="00E24A14" w:rsidRPr="007E3B57" w:rsidRDefault="00E24A14" w:rsidP="007E3B57">
            <w:pPr>
              <w:pStyle w:val="Heading2"/>
              <w:outlineLvl w:val="1"/>
            </w:pPr>
            <w:r w:rsidRPr="007E3B57">
              <w:t>Objectives</w:t>
            </w:r>
          </w:p>
          <w:p w:rsidR="003C010D" w:rsidRPr="007E3B57" w:rsidRDefault="00E24A14" w:rsidP="005936CA">
            <w:pPr>
              <w:pStyle w:val="detail"/>
            </w:pPr>
            <w:r w:rsidRPr="007E3B57">
              <w:t xml:space="preserve">The high level requirements statements </w:t>
            </w:r>
            <w:r w:rsidR="00AA7246" w:rsidRPr="007E3B57">
              <w:t>allowing to break down the goals into manageable portions</w:t>
            </w:r>
            <w:r w:rsidRPr="007E3B57">
              <w:t>.</w:t>
            </w:r>
          </w:p>
          <w:p w:rsidR="00E24A14" w:rsidRPr="007E3B57" w:rsidRDefault="005936CA" w:rsidP="00AA7246">
            <w:pPr>
              <w:pStyle w:val="detail"/>
            </w:pPr>
            <w:r w:rsidRPr="007E3B57">
              <w:t>Milestones.</w:t>
            </w:r>
            <w:r w:rsidR="007F40B2" w:rsidRPr="007E3B57">
              <w:t xml:space="preserve"> </w:t>
            </w:r>
            <w:r w:rsidR="00AA7246" w:rsidRPr="007E3B57">
              <w:t>Partial use cases.</w:t>
            </w:r>
          </w:p>
        </w:tc>
        <w:tc>
          <w:tcPr>
            <w:tcW w:w="5557" w:type="dxa"/>
          </w:tcPr>
          <w:p w:rsidR="00E24A14" w:rsidRPr="007E3B57" w:rsidRDefault="00E24A14" w:rsidP="005936CA">
            <w:pPr>
              <w:pStyle w:val="detail"/>
            </w:pPr>
          </w:p>
        </w:tc>
      </w:tr>
      <w:tr w:rsidR="00E24A14" w:rsidRPr="007E3B57" w:rsidTr="00E24A14">
        <w:tc>
          <w:tcPr>
            <w:tcW w:w="4793" w:type="dxa"/>
          </w:tcPr>
          <w:p w:rsidR="00E24A14" w:rsidRPr="007E3B57" w:rsidRDefault="00E24A14" w:rsidP="007E3B57">
            <w:pPr>
              <w:pStyle w:val="Heading3"/>
              <w:outlineLvl w:val="2"/>
            </w:pPr>
            <w:r w:rsidRPr="007E3B57">
              <w:t>CSF</w:t>
            </w:r>
          </w:p>
          <w:p w:rsidR="00E24A14" w:rsidRPr="007E3B57" w:rsidRDefault="00E24A14" w:rsidP="00311A30">
            <w:pPr>
              <w:pStyle w:val="detail"/>
            </w:pPr>
            <w:r w:rsidRPr="007E3B57">
              <w:t>The qualities that indicate your interpretation of meeting objectives based on values and beliefs you hold.</w:t>
            </w:r>
          </w:p>
          <w:p w:rsidR="003C010D" w:rsidRPr="007E3B57" w:rsidRDefault="007E3B57" w:rsidP="007E3B57">
            <w:pPr>
              <w:pStyle w:val="detail"/>
            </w:pPr>
            <w:r>
              <w:t>Success conditions</w:t>
            </w:r>
            <w:r w:rsidR="003C010D" w:rsidRPr="007E3B57">
              <w:t>.</w:t>
            </w:r>
          </w:p>
        </w:tc>
        <w:tc>
          <w:tcPr>
            <w:tcW w:w="5557" w:type="dxa"/>
          </w:tcPr>
          <w:p w:rsidR="00E24A14" w:rsidRPr="007E3B57" w:rsidRDefault="00E24A14" w:rsidP="005936CA">
            <w:pPr>
              <w:pStyle w:val="detail"/>
            </w:pPr>
          </w:p>
        </w:tc>
      </w:tr>
      <w:tr w:rsidR="00E24A14" w:rsidRPr="007E3B57" w:rsidTr="00E24A14">
        <w:tc>
          <w:tcPr>
            <w:tcW w:w="4793" w:type="dxa"/>
          </w:tcPr>
          <w:p w:rsidR="00E24A14" w:rsidRPr="007E3B57" w:rsidRDefault="00E24A14" w:rsidP="007E3B57">
            <w:pPr>
              <w:pStyle w:val="Heading3"/>
              <w:outlineLvl w:val="2"/>
            </w:pPr>
            <w:r w:rsidRPr="007E3B57">
              <w:t>KPI</w:t>
            </w:r>
          </w:p>
          <w:p w:rsidR="00E24A14" w:rsidRPr="007E3B57" w:rsidRDefault="00E24A14" w:rsidP="00311A30">
            <w:pPr>
              <w:pStyle w:val="detail"/>
            </w:pPr>
            <w:r w:rsidRPr="007E3B57">
              <w:t>The kinds of intelligence that need to be interpreted to be able to know if the CSFs are being met.</w:t>
            </w:r>
          </w:p>
          <w:p w:rsidR="003C010D" w:rsidRPr="007E3B57" w:rsidRDefault="003C010D" w:rsidP="00311A30">
            <w:pPr>
              <w:pStyle w:val="detail"/>
            </w:pPr>
            <w:r w:rsidRPr="007E3B57">
              <w:t>Informational summaries.</w:t>
            </w:r>
          </w:p>
        </w:tc>
        <w:tc>
          <w:tcPr>
            <w:tcW w:w="5557" w:type="dxa"/>
          </w:tcPr>
          <w:p w:rsidR="00E24A14" w:rsidRPr="007E3B57" w:rsidRDefault="00E24A14" w:rsidP="005936CA">
            <w:pPr>
              <w:pStyle w:val="detail"/>
            </w:pPr>
          </w:p>
        </w:tc>
      </w:tr>
      <w:tr w:rsidR="00E24A14" w:rsidRPr="007E3B57" w:rsidTr="00E24A14">
        <w:tc>
          <w:tcPr>
            <w:tcW w:w="4793" w:type="dxa"/>
          </w:tcPr>
          <w:p w:rsidR="00E24A14" w:rsidRPr="007E3B57" w:rsidRDefault="00E24A14" w:rsidP="007E3B57">
            <w:pPr>
              <w:pStyle w:val="Heading3"/>
              <w:outlineLvl w:val="2"/>
            </w:pPr>
            <w:r w:rsidRPr="007E3B57">
              <w:t>Metrics</w:t>
            </w:r>
          </w:p>
          <w:p w:rsidR="00E24A14" w:rsidRPr="007E3B57" w:rsidRDefault="00E24A14" w:rsidP="00311A30">
            <w:pPr>
              <w:pStyle w:val="detail"/>
            </w:pPr>
            <w:r w:rsidRPr="007E3B57">
              <w:t xml:space="preserve">The measurement description </w:t>
            </w:r>
            <w:r w:rsidR="003C010D" w:rsidRPr="007E3B57">
              <w:t>used</w:t>
            </w:r>
            <w:r w:rsidRPr="007E3B57">
              <w:t xml:space="preserve"> to provide data to an analyst for creating a combined value as a KPI.</w:t>
            </w:r>
          </w:p>
          <w:p w:rsidR="003C010D" w:rsidRPr="007E3B57" w:rsidRDefault="00DA0824" w:rsidP="00311A30">
            <w:pPr>
              <w:pStyle w:val="detail"/>
            </w:pPr>
            <w:r>
              <w:t>Collecting and reporting u</w:t>
            </w:r>
            <w:bookmarkStart w:id="0" w:name="_GoBack"/>
            <w:bookmarkEnd w:id="0"/>
            <w:r w:rsidR="003C010D" w:rsidRPr="007E3B57">
              <w:t>nits</w:t>
            </w:r>
          </w:p>
        </w:tc>
        <w:tc>
          <w:tcPr>
            <w:tcW w:w="5557" w:type="dxa"/>
          </w:tcPr>
          <w:p w:rsidR="00E24A14" w:rsidRPr="007E3B57" w:rsidRDefault="00E24A14" w:rsidP="005936CA">
            <w:pPr>
              <w:pStyle w:val="detail"/>
            </w:pPr>
          </w:p>
        </w:tc>
      </w:tr>
      <w:tr w:rsidR="00E24A14" w:rsidRPr="007E3B57" w:rsidTr="00E24A14">
        <w:tc>
          <w:tcPr>
            <w:tcW w:w="4793" w:type="dxa"/>
          </w:tcPr>
          <w:p w:rsidR="00E24A14" w:rsidRPr="007E3B57" w:rsidRDefault="00E24A14" w:rsidP="007E3B57">
            <w:pPr>
              <w:pStyle w:val="Heading3"/>
              <w:outlineLvl w:val="2"/>
            </w:pPr>
            <w:r w:rsidRPr="007E3B57">
              <w:t>Measurements</w:t>
            </w:r>
          </w:p>
          <w:p w:rsidR="00E24A14" w:rsidRPr="007E3B57" w:rsidRDefault="00E24A14" w:rsidP="00311A30">
            <w:pPr>
              <w:pStyle w:val="detail"/>
            </w:pPr>
            <w:r w:rsidRPr="007E3B57">
              <w:t>The quantitative data used to consolidate into KPIs and designed by metrics.</w:t>
            </w:r>
          </w:p>
          <w:p w:rsidR="003C010D" w:rsidRPr="007E3B57" w:rsidRDefault="003C010D" w:rsidP="00311A30">
            <w:pPr>
              <w:pStyle w:val="detail"/>
            </w:pPr>
            <w:r w:rsidRPr="007E3B57">
              <w:t>Raw data.</w:t>
            </w:r>
          </w:p>
        </w:tc>
        <w:tc>
          <w:tcPr>
            <w:tcW w:w="5557" w:type="dxa"/>
          </w:tcPr>
          <w:p w:rsidR="00E24A14" w:rsidRPr="007E3B57" w:rsidRDefault="00E24A14" w:rsidP="005936CA">
            <w:pPr>
              <w:pStyle w:val="detail"/>
            </w:pPr>
          </w:p>
        </w:tc>
      </w:tr>
    </w:tbl>
    <w:p w:rsidR="00C27187" w:rsidRPr="007E3B57" w:rsidRDefault="00C27187" w:rsidP="00270584"/>
    <w:sectPr w:rsidR="00C27187" w:rsidRPr="007E3B57" w:rsidSect="006C6047">
      <w:pgSz w:w="12240" w:h="15840"/>
      <w:pgMar w:top="540" w:right="720" w:bottom="810" w:left="720" w:header="540" w:footer="6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86C" w:rsidRDefault="0047786C" w:rsidP="00270584">
      <w:r>
        <w:separator/>
      </w:r>
    </w:p>
  </w:endnote>
  <w:endnote w:type="continuationSeparator" w:id="0">
    <w:p w:rsidR="0047786C" w:rsidRDefault="0047786C" w:rsidP="0027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86C" w:rsidRDefault="0047786C" w:rsidP="00270584">
      <w:r>
        <w:separator/>
      </w:r>
    </w:p>
  </w:footnote>
  <w:footnote w:type="continuationSeparator" w:id="0">
    <w:p w:rsidR="0047786C" w:rsidRDefault="0047786C" w:rsidP="0027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75F9"/>
    <w:multiLevelType w:val="multilevel"/>
    <w:tmpl w:val="47D6389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B962E6D"/>
    <w:multiLevelType w:val="multilevel"/>
    <w:tmpl w:val="8FB6BBB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B7"/>
    <w:rsid w:val="00000419"/>
    <w:rsid w:val="000349F6"/>
    <w:rsid w:val="0008020F"/>
    <w:rsid w:val="000C6767"/>
    <w:rsid w:val="00126EF3"/>
    <w:rsid w:val="001910E3"/>
    <w:rsid w:val="001E329D"/>
    <w:rsid w:val="00200A57"/>
    <w:rsid w:val="00206D25"/>
    <w:rsid w:val="00232BB7"/>
    <w:rsid w:val="00270584"/>
    <w:rsid w:val="00311A30"/>
    <w:rsid w:val="003152C4"/>
    <w:rsid w:val="00330640"/>
    <w:rsid w:val="003663E8"/>
    <w:rsid w:val="003C010D"/>
    <w:rsid w:val="00406B29"/>
    <w:rsid w:val="00426447"/>
    <w:rsid w:val="0047786C"/>
    <w:rsid w:val="004D1588"/>
    <w:rsid w:val="004F5E88"/>
    <w:rsid w:val="005028AF"/>
    <w:rsid w:val="00531160"/>
    <w:rsid w:val="005936CA"/>
    <w:rsid w:val="005963A5"/>
    <w:rsid w:val="00637EE7"/>
    <w:rsid w:val="00667DBB"/>
    <w:rsid w:val="00686DD5"/>
    <w:rsid w:val="006C6047"/>
    <w:rsid w:val="007000C5"/>
    <w:rsid w:val="00704249"/>
    <w:rsid w:val="00771CAE"/>
    <w:rsid w:val="007E3B57"/>
    <w:rsid w:val="007F40B2"/>
    <w:rsid w:val="00837C54"/>
    <w:rsid w:val="00983AF6"/>
    <w:rsid w:val="009975A2"/>
    <w:rsid w:val="00A029B4"/>
    <w:rsid w:val="00A91D8C"/>
    <w:rsid w:val="00AA06B9"/>
    <w:rsid w:val="00AA7246"/>
    <w:rsid w:val="00B07CAA"/>
    <w:rsid w:val="00B71E74"/>
    <w:rsid w:val="00B750CB"/>
    <w:rsid w:val="00B873A9"/>
    <w:rsid w:val="00C11A23"/>
    <w:rsid w:val="00C2091F"/>
    <w:rsid w:val="00C27187"/>
    <w:rsid w:val="00C874D6"/>
    <w:rsid w:val="00CC2DA7"/>
    <w:rsid w:val="00DA0824"/>
    <w:rsid w:val="00E24A14"/>
    <w:rsid w:val="00EB3E4A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813F62"/>
  <w15:docId w15:val="{BCFFD154-D049-43DA-A21E-C2411EA2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584"/>
    <w:pPr>
      <w:spacing w:after="120" w:line="240" w:lineRule="auto"/>
      <w:ind w:left="105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6047"/>
    <w:pPr>
      <w:keepLines/>
      <w:ind w:left="0"/>
      <w:outlineLvl w:val="0"/>
    </w:pPr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B57"/>
    <w:pPr>
      <w:shd w:val="clear" w:color="auto" w:fill="FDE9D9" w:themeFill="accent6" w:themeFillTint="33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B57"/>
    <w:pPr>
      <w:shd w:val="clear" w:color="auto" w:fill="DAEEF3" w:themeFill="accent5" w:themeFillTint="33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047"/>
    <w:pPr>
      <w:shd w:val="clear" w:color="auto" w:fill="D9D9D9" w:themeFill="background1" w:themeFillShade="D9"/>
      <w:outlineLvl w:val="3"/>
    </w:pPr>
    <w:rPr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3A5"/>
    <w:pPr>
      <w:keepLines/>
      <w:shd w:val="clear" w:color="auto" w:fill="E36C0A" w:themeFill="accent6" w:themeFillShade="BF"/>
      <w:spacing w:before="360"/>
      <w:ind w:left="1710"/>
      <w:outlineLvl w:val="4"/>
    </w:pPr>
    <w:rPr>
      <w:rFonts w:ascii="Franklin Gothic Demi" w:eastAsiaTheme="majorEastAsia" w:hAnsi="Franklin Gothic Demi" w:cstheme="minorHAnsi"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63A5"/>
    <w:pPr>
      <w:keepNext/>
      <w:keepLines/>
      <w:pBdr>
        <w:top w:val="single" w:sz="4" w:space="1" w:color="E36C0A" w:themeColor="accent6" w:themeShade="BF"/>
        <w:bottom w:val="single" w:sz="4" w:space="1" w:color="E36C0A" w:themeColor="accent6" w:themeShade="BF"/>
      </w:pBdr>
      <w:spacing w:before="240"/>
      <w:ind w:left="1714"/>
      <w:outlineLvl w:val="5"/>
    </w:pPr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63A5"/>
    <w:pPr>
      <w:keepNext/>
      <w:keepLines/>
      <w:shd w:val="clear" w:color="auto" w:fill="365F91" w:themeFill="accent1" w:themeFillShade="BF"/>
      <w:spacing w:before="240"/>
      <w:ind w:left="1710"/>
      <w:outlineLvl w:val="6"/>
    </w:pPr>
    <w:rPr>
      <w:rFonts w:ascii="Franklin Gothic Demi" w:eastAsiaTheme="majorEastAsia" w:hAnsi="Franklin Gothic Demi" w:cstheme="majorBidi"/>
      <w:iCs/>
      <w:color w:val="FFFFFF" w:themeColor="background1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63A5"/>
    <w:pPr>
      <w:keepNext/>
      <w:keepLines/>
      <w:pBdr>
        <w:top w:val="dotted" w:sz="4" w:space="1" w:color="365F91" w:themeColor="accent1" w:themeShade="BF"/>
        <w:bottom w:val="dotted" w:sz="4" w:space="1" w:color="365F91" w:themeColor="accent1" w:themeShade="BF"/>
      </w:pBdr>
      <w:spacing w:before="240"/>
      <w:outlineLvl w:val="7"/>
    </w:pPr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63A5"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047"/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E3B57"/>
    <w:rPr>
      <w:b/>
      <w:shd w:val="clear" w:color="auto" w:fill="FDE9D9" w:themeFill="accent6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E3B57"/>
    <w:rPr>
      <w:b/>
      <w:shd w:val="clear" w:color="auto" w:fill="DAEEF3" w:themeFill="accent5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6C6047"/>
    <w:rPr>
      <w:b/>
      <w:sz w:val="20"/>
      <w:shd w:val="clear" w:color="auto" w:fill="D9D9D9" w:themeFill="background1" w:themeFillShade="D9"/>
    </w:rPr>
  </w:style>
  <w:style w:type="character" w:customStyle="1" w:styleId="Heading5Char">
    <w:name w:val="Heading 5 Char"/>
    <w:basedOn w:val="DefaultParagraphFont"/>
    <w:link w:val="Heading5"/>
    <w:uiPriority w:val="9"/>
    <w:rsid w:val="005963A5"/>
    <w:rPr>
      <w:rFonts w:ascii="Franklin Gothic Demi" w:eastAsiaTheme="majorEastAsia" w:hAnsi="Franklin Gothic Demi" w:cstheme="minorHAnsi"/>
      <w:color w:val="FFFFFF" w:themeColor="background1"/>
      <w:shd w:val="clear" w:color="auto" w:fill="E36C0A" w:themeFill="accent6" w:themeFillShade="BF"/>
    </w:rPr>
  </w:style>
  <w:style w:type="character" w:customStyle="1" w:styleId="Heading6Char">
    <w:name w:val="Heading 6 Char"/>
    <w:basedOn w:val="DefaultParagraphFont"/>
    <w:link w:val="Heading6"/>
    <w:uiPriority w:val="9"/>
    <w:rsid w:val="005963A5"/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5963A5"/>
    <w:rPr>
      <w:rFonts w:ascii="Franklin Gothic Demi" w:eastAsiaTheme="majorEastAsia" w:hAnsi="Franklin Gothic Demi" w:cstheme="majorBidi"/>
      <w:iCs/>
      <w:color w:val="FFFFFF" w:themeColor="background1"/>
      <w:sz w:val="20"/>
      <w:shd w:val="clear" w:color="auto" w:fill="365F91" w:themeFill="accent1" w:themeFillShade="BF"/>
    </w:rPr>
  </w:style>
  <w:style w:type="character" w:customStyle="1" w:styleId="Heading8Char">
    <w:name w:val="Heading 8 Char"/>
    <w:basedOn w:val="DefaultParagraphFont"/>
    <w:link w:val="Heading8"/>
    <w:uiPriority w:val="9"/>
    <w:rsid w:val="005963A5"/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er">
    <w:name w:val="header"/>
    <w:basedOn w:val="Normal"/>
    <w:link w:val="Head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1588"/>
  </w:style>
  <w:style w:type="paragraph" w:styleId="Footer">
    <w:name w:val="footer"/>
    <w:basedOn w:val="Normal"/>
    <w:link w:val="Foot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1588"/>
  </w:style>
  <w:style w:type="character" w:customStyle="1" w:styleId="Heading9Char">
    <w:name w:val="Heading 9 Char"/>
    <w:basedOn w:val="DefaultParagraphFont"/>
    <w:link w:val="Heading9"/>
    <w:uiPriority w:val="9"/>
    <w:rsid w:val="005963A5"/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table" w:styleId="TableGrid">
    <w:name w:val="Table Grid"/>
    <w:basedOn w:val="TableNormal"/>
    <w:uiPriority w:val="59"/>
    <w:rsid w:val="0027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0584"/>
    <w:rPr>
      <w:b/>
      <w:bCs/>
    </w:rPr>
  </w:style>
  <w:style w:type="paragraph" w:customStyle="1" w:styleId="detail">
    <w:name w:val="detail"/>
    <w:basedOn w:val="Normal"/>
    <w:qFormat/>
    <w:rsid w:val="00311A30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_templates\outlin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v1.1.dotx</Template>
  <TotalTime>280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Conductor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Doug Hoff</cp:lastModifiedBy>
  <cp:revision>14</cp:revision>
  <cp:lastPrinted>2009-06-16T12:59:00Z</cp:lastPrinted>
  <dcterms:created xsi:type="dcterms:W3CDTF">2018-01-17T14:24:00Z</dcterms:created>
  <dcterms:modified xsi:type="dcterms:W3CDTF">2018-01-18T00:40:00Z</dcterms:modified>
</cp:coreProperties>
</file>