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70F6" w14:textId="3EF590FD" w:rsidR="00F078DA" w:rsidRPr="00AB3866" w:rsidRDefault="00AE7BC0" w:rsidP="006A5DE9">
      <w:pPr>
        <w:pStyle w:val="Heading1"/>
      </w:pPr>
      <w:r>
        <w:t>Child care m</w:t>
      </w:r>
      <w:r w:rsidR="009D0AAE">
        <w:t>etrics</w:t>
      </w:r>
      <w:r w:rsidR="006A5DE9">
        <w:t xml:space="preserve"> selection form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145"/>
        <w:gridCol w:w="2079"/>
        <w:gridCol w:w="5126"/>
      </w:tblGrid>
      <w:tr w:rsidR="008B452C" w:rsidRPr="00C232AA" w14:paraId="3A4A880A" w14:textId="62CF18A2" w:rsidTr="00AD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917728B" w14:textId="2F6D3A01" w:rsidR="008B452C" w:rsidRPr="00C232AA" w:rsidRDefault="008B452C" w:rsidP="00A8293C">
            <w:pPr>
              <w:pStyle w:val="cell"/>
            </w:pPr>
            <w:bookmarkStart w:id="0" w:name="_Hlk508551549"/>
            <w:r w:rsidRPr="00C232AA">
              <w:t>CSF</w:t>
            </w:r>
          </w:p>
        </w:tc>
        <w:tc>
          <w:tcPr>
            <w:tcW w:w="1112" w:type="pct"/>
          </w:tcPr>
          <w:p w14:paraId="4392381B" w14:textId="63A07393" w:rsidR="008B452C" w:rsidRPr="00C232AA" w:rsidRDefault="008B452C" w:rsidP="00A8293C">
            <w:pPr>
              <w:pStyle w:val="cel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AA">
              <w:t>KPI</w:t>
            </w:r>
          </w:p>
        </w:tc>
        <w:tc>
          <w:tcPr>
            <w:tcW w:w="2741" w:type="pct"/>
          </w:tcPr>
          <w:p w14:paraId="5B7F3614" w14:textId="4951FB64" w:rsidR="008B452C" w:rsidRPr="00C232AA" w:rsidRDefault="008B452C" w:rsidP="00A8293C">
            <w:pPr>
              <w:pStyle w:val="cel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AA">
              <w:t>metric</w:t>
            </w:r>
          </w:p>
        </w:tc>
      </w:tr>
      <w:tr w:rsidR="008B452C" w:rsidRPr="00C232AA" w14:paraId="5C2BE9CD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3DDB8D" w14:textId="4E639EE2" w:rsidR="008B452C" w:rsidRPr="00C232AA" w:rsidRDefault="008B452C" w:rsidP="00A8293C">
            <w:pPr>
              <w:pStyle w:val="cell"/>
            </w:pPr>
            <w:r w:rsidRPr="00C232AA">
              <w:t>Minimum staffing</w:t>
            </w:r>
          </w:p>
        </w:tc>
        <w:tc>
          <w:tcPr>
            <w:tcW w:w="1112" w:type="pct"/>
          </w:tcPr>
          <w:p w14:paraId="661C76CE" w14:textId="498131B2" w:rsidR="008B452C" w:rsidRPr="00C232AA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Efficient process</w:t>
            </w:r>
          </w:p>
        </w:tc>
        <w:tc>
          <w:tcPr>
            <w:tcW w:w="2741" w:type="pct"/>
          </w:tcPr>
          <w:p w14:paraId="5DC578E0" w14:textId="374962A9" w:rsidR="008B452C" w:rsidRDefault="008B452C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2AA">
              <w:t>children per service</w:t>
            </w:r>
          </w:p>
          <w:p w14:paraId="21E39BF4" w14:textId="77777777" w:rsidR="008B452C" w:rsidRDefault="008B452C" w:rsidP="008B452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minutes per </w:t>
            </w:r>
            <w:r w:rsidR="001844B9">
              <w:t xml:space="preserve">child </w:t>
            </w:r>
            <w:r>
              <w:t>check-in</w:t>
            </w:r>
          </w:p>
          <w:p w14:paraId="6D069AB8" w14:textId="4F3ECC7B" w:rsidR="001844B9" w:rsidRPr="00C232AA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 per child check-out</w:t>
            </w:r>
          </w:p>
        </w:tc>
      </w:tr>
      <w:bookmarkEnd w:id="0"/>
      <w:tr w:rsidR="001844B9" w:rsidRPr="00C232AA" w14:paraId="423D39EB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D1530E5" w14:textId="77777777" w:rsidR="001844B9" w:rsidRPr="00C232AA" w:rsidRDefault="001844B9" w:rsidP="00A8293C">
            <w:pPr>
              <w:pStyle w:val="cell"/>
            </w:pPr>
          </w:p>
        </w:tc>
        <w:tc>
          <w:tcPr>
            <w:tcW w:w="1112" w:type="pct"/>
          </w:tcPr>
          <w:p w14:paraId="510174D1" w14:textId="1224FAFE" w:rsidR="001844B9" w:rsidRPr="00C232AA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management involvement</w:t>
            </w:r>
          </w:p>
        </w:tc>
        <w:tc>
          <w:tcPr>
            <w:tcW w:w="2741" w:type="pct"/>
          </w:tcPr>
          <w:p w14:paraId="4288B5B0" w14:textId="77777777" w:rsidR="001844B9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questions escalated to Children’s Pastor</w:t>
            </w:r>
          </w:p>
          <w:p w14:paraId="1D6921FF" w14:textId="5C141C0B" w:rsidR="001844B9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questions escalated to </w:t>
            </w:r>
            <w:r w:rsidR="00066AC6">
              <w:t>an</w:t>
            </w:r>
            <w:r>
              <w:t>other volunteer</w:t>
            </w:r>
          </w:p>
          <w:p w14:paraId="3FEB5589" w14:textId="2EE843E1" w:rsidR="001844B9" w:rsidRPr="00C232AA" w:rsidRDefault="001844B9" w:rsidP="00A8293C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incidents requiring pastor involvement</w:t>
            </w:r>
          </w:p>
        </w:tc>
      </w:tr>
      <w:tr w:rsidR="001844B9" w:rsidRPr="00C232AA" w14:paraId="4EC4BFA9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296A54" w14:textId="6FBE9CDE" w:rsidR="001844B9" w:rsidRPr="00C232AA" w:rsidRDefault="001844B9" w:rsidP="001844B9">
            <w:pPr>
              <w:pStyle w:val="cell"/>
            </w:pPr>
            <w:r>
              <w:t>Adequate staffing</w:t>
            </w:r>
          </w:p>
        </w:tc>
        <w:tc>
          <w:tcPr>
            <w:tcW w:w="1112" w:type="pct"/>
          </w:tcPr>
          <w:p w14:paraId="6AE0F0DB" w14:textId="1531C8A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wait times</w:t>
            </w:r>
          </w:p>
        </w:tc>
        <w:tc>
          <w:tcPr>
            <w:tcW w:w="2741" w:type="pct"/>
          </w:tcPr>
          <w:p w14:paraId="62BE414D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waiting in line 15, 10 and 5 minutes before event starts</w:t>
            </w:r>
          </w:p>
          <w:p w14:paraId="7A98048E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waiting in line 5, 10, and 15 minutes after event ends</w:t>
            </w:r>
          </w:p>
          <w:p w14:paraId="7B3883FC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incidents with equipment causing delays</w:t>
            </w:r>
            <w:r w:rsidR="00954BD5">
              <w:t xml:space="preserve"> per month</w:t>
            </w:r>
          </w:p>
          <w:p w14:paraId="5284E151" w14:textId="408B2EC5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number of people waiting at one time per event</w:t>
            </w:r>
          </w:p>
        </w:tc>
      </w:tr>
      <w:tr w:rsidR="001844B9" w:rsidRPr="00C232AA" w14:paraId="3A7BA538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B716E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42F77D94" w14:textId="789A9888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effectiveness</w:t>
            </w:r>
          </w:p>
        </w:tc>
        <w:tc>
          <w:tcPr>
            <w:tcW w:w="2741" w:type="pct"/>
          </w:tcPr>
          <w:p w14:paraId="49C127C0" w14:textId="270C5BF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calls made to ask for help per month during child care processing</w:t>
            </w:r>
          </w:p>
          <w:p w14:paraId="0E089589" w14:textId="40545859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</w:t>
            </w:r>
            <w:r w:rsidR="00954BD5">
              <w:t xml:space="preserve"> times desk left unattended during child care processing</w:t>
            </w:r>
            <w:r w:rsidR="00E02FF4">
              <w:t xml:space="preserve"> without messaging device available</w:t>
            </w:r>
          </w:p>
          <w:p w14:paraId="2B997DCB" w14:textId="3B460CA1" w:rsidR="00E02FF4" w:rsidRDefault="00E02FF4" w:rsidP="00E02FF4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desk left unattended during child care processing with messaging device</w:t>
            </w:r>
            <w:r>
              <w:t xml:space="preserve"> </w:t>
            </w:r>
            <w:r>
              <w:t>available</w:t>
            </w:r>
          </w:p>
        </w:tc>
      </w:tr>
      <w:tr w:rsidR="001844B9" w:rsidRPr="00C232AA" w14:paraId="1C13BC33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6298D02" w14:textId="72399152" w:rsidR="001844B9" w:rsidRDefault="001844B9" w:rsidP="001844B9">
            <w:pPr>
              <w:pStyle w:val="cell"/>
            </w:pPr>
            <w:r>
              <w:t>Happy staff</w:t>
            </w:r>
          </w:p>
        </w:tc>
        <w:tc>
          <w:tcPr>
            <w:tcW w:w="1112" w:type="pct"/>
          </w:tcPr>
          <w:p w14:paraId="13136976" w14:textId="78128C9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volunteer time</w:t>
            </w:r>
          </w:p>
        </w:tc>
        <w:tc>
          <w:tcPr>
            <w:tcW w:w="2741" w:type="pct"/>
          </w:tcPr>
          <w:p w14:paraId="481D16DF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per month worked per volunteer</w:t>
            </w:r>
          </w:p>
          <w:p w14:paraId="6AC17E46" w14:textId="7B15FE99" w:rsidR="005B4E72" w:rsidRDefault="005B4E7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 care volunteers who would accept an additional event to work without scheduling more than one week out</w:t>
            </w:r>
          </w:p>
        </w:tc>
      </w:tr>
      <w:tr w:rsidR="001844B9" w:rsidRPr="00C232AA" w14:paraId="65212CDF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A2723C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2A95A301" w14:textId="3E85715E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retention of volunteers</w:t>
            </w:r>
          </w:p>
        </w:tc>
        <w:tc>
          <w:tcPr>
            <w:tcW w:w="2741" w:type="pct"/>
          </w:tcPr>
          <w:p w14:paraId="530FB99F" w14:textId="3F3D554E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 volunteer has served in any position</w:t>
            </w:r>
          </w:p>
          <w:p w14:paraId="2A558D93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satisfaction survey score</w:t>
            </w:r>
          </w:p>
          <w:p w14:paraId="42105769" w14:textId="77777777" w:rsidR="008D4562" w:rsidRDefault="0030230F" w:rsidP="008D4562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volunteers who did not last more than 90 days per year</w:t>
            </w:r>
          </w:p>
          <w:p w14:paraId="499B18EE" w14:textId="3CF78C00" w:rsidR="008D4562" w:rsidRDefault="008D4562" w:rsidP="008D4562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volunteers who left voluntarily per year</w:t>
            </w:r>
          </w:p>
        </w:tc>
      </w:tr>
      <w:tr w:rsidR="001844B9" w:rsidRPr="00C232AA" w14:paraId="1ED2C395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9107E08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38BFD97D" w14:textId="5189BAD0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too long duration in position</w:t>
            </w:r>
          </w:p>
        </w:tc>
        <w:tc>
          <w:tcPr>
            <w:tcW w:w="2741" w:type="pct"/>
          </w:tcPr>
          <w:p w14:paraId="33076F6C" w14:textId="41E19D70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 volunteer serves in same position</w:t>
            </w:r>
          </w:p>
        </w:tc>
      </w:tr>
      <w:tr w:rsidR="001844B9" w:rsidRPr="00C232AA" w14:paraId="383A0C3D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86EA791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581F468F" w14:textId="28B80A1A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absenteeism</w:t>
            </w:r>
          </w:p>
        </w:tc>
        <w:tc>
          <w:tcPr>
            <w:tcW w:w="2741" w:type="pct"/>
          </w:tcPr>
          <w:p w14:paraId="44EB15C4" w14:textId="6A1478B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scheduled but missed per year</w:t>
            </w:r>
          </w:p>
          <w:p w14:paraId="731A3B3B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rescheduled per year</w:t>
            </w:r>
          </w:p>
          <w:p w14:paraId="42E2B078" w14:textId="3EF2F769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with child care scheduled</w:t>
            </w:r>
          </w:p>
        </w:tc>
      </w:tr>
      <w:tr w:rsidR="001844B9" w:rsidRPr="00C232AA" w14:paraId="42742D69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BCCAD62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56246D61" w14:textId="4E2B053B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recruitment time</w:t>
            </w:r>
          </w:p>
        </w:tc>
        <w:tc>
          <w:tcPr>
            <w:tcW w:w="2741" w:type="pct"/>
          </w:tcPr>
          <w:p w14:paraId="6455088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weeks with open position</w:t>
            </w:r>
          </w:p>
          <w:p w14:paraId="4E8507D7" w14:textId="0C1C591B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weeks position in bulletin</w:t>
            </w:r>
          </w:p>
        </w:tc>
      </w:tr>
      <w:tr w:rsidR="001844B9" w:rsidRPr="00C232AA" w14:paraId="700AA711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C1A06BD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4D815D0C" w14:textId="51FCE706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attention to staff</w:t>
            </w:r>
          </w:p>
        </w:tc>
        <w:tc>
          <w:tcPr>
            <w:tcW w:w="2741" w:type="pct"/>
          </w:tcPr>
          <w:p w14:paraId="5581BE9C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staff surveys per year</w:t>
            </w:r>
          </w:p>
          <w:p w14:paraId="76DB6DC6" w14:textId="55A0522F" w:rsidR="00AD44C9" w:rsidRDefault="00AD44C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appreciation events per year</w:t>
            </w:r>
          </w:p>
        </w:tc>
      </w:tr>
      <w:tr w:rsidR="001844B9" w:rsidRPr="00C232AA" w14:paraId="095BD9F5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9A393D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236CBEBC" w14:textId="2FE6A0D9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percentage of volunteers understands culture</w:t>
            </w:r>
          </w:p>
        </w:tc>
        <w:tc>
          <w:tcPr>
            <w:tcW w:w="2741" w:type="pct"/>
          </w:tcPr>
          <w:p w14:paraId="173F2455" w14:textId="050DD972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staff who have taken basic church values class in last five years</w:t>
            </w:r>
          </w:p>
          <w:p w14:paraId="1DDDFB48" w14:textId="26DF3864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staff who have not taken basic church values class in last five years</w:t>
            </w:r>
          </w:p>
        </w:tc>
      </w:tr>
      <w:tr w:rsidR="001844B9" w:rsidRPr="00C232AA" w14:paraId="18F7439D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27E59B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65A02108" w14:textId="4182A3A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recommendation possibility</w:t>
            </w:r>
          </w:p>
        </w:tc>
        <w:tc>
          <w:tcPr>
            <w:tcW w:w="2741" w:type="pct"/>
          </w:tcPr>
          <w:p w14:paraId="49C4AB24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survey score when church position is </w:t>
            </w:r>
            <w:r w:rsidR="00AD44C9">
              <w:t>preferred over</w:t>
            </w:r>
            <w:r>
              <w:t xml:space="preserve"> </w:t>
            </w:r>
            <w:r w:rsidR="00AD44C9">
              <w:t>an</w:t>
            </w:r>
            <w:r>
              <w:t xml:space="preserve">other </w:t>
            </w:r>
            <w:r w:rsidR="00AD44C9">
              <w:t>paid position</w:t>
            </w:r>
          </w:p>
          <w:p w14:paraId="4B2012D0" w14:textId="59A2AE4B" w:rsidR="00AD44C9" w:rsidRDefault="00AD44C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any volunteer has told about their position per month</w:t>
            </w:r>
          </w:p>
        </w:tc>
      </w:tr>
      <w:tr w:rsidR="001844B9" w:rsidRPr="00C232AA" w14:paraId="5DDE0BCE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4A23B6" w14:textId="6B99FB00" w:rsidR="001844B9" w:rsidRDefault="001844B9" w:rsidP="001844B9">
            <w:pPr>
              <w:pStyle w:val="cell"/>
            </w:pPr>
            <w:r>
              <w:t>Effective staff</w:t>
            </w:r>
          </w:p>
        </w:tc>
        <w:tc>
          <w:tcPr>
            <w:tcW w:w="1112" w:type="pct"/>
          </w:tcPr>
          <w:p w14:paraId="6F48C738" w14:textId="4A13E1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 education</w:t>
            </w:r>
          </w:p>
        </w:tc>
        <w:tc>
          <w:tcPr>
            <w:tcW w:w="2741" w:type="pct"/>
          </w:tcPr>
          <w:p w14:paraId="5A380A96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months between training sessions</w:t>
            </w:r>
          </w:p>
          <w:p w14:paraId="560FA1D5" w14:textId="19EF776A" w:rsidR="00646779" w:rsidRDefault="001844B9" w:rsidP="0064677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courses taught</w:t>
            </w:r>
          </w:p>
        </w:tc>
      </w:tr>
      <w:tr w:rsidR="00646779" w:rsidRPr="00C232AA" w14:paraId="1CBE7F0B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356BF07" w14:textId="77777777" w:rsidR="00646779" w:rsidRDefault="00646779" w:rsidP="001844B9">
            <w:pPr>
              <w:pStyle w:val="cell"/>
            </w:pPr>
          </w:p>
        </w:tc>
        <w:tc>
          <w:tcPr>
            <w:tcW w:w="1112" w:type="pct"/>
          </w:tcPr>
          <w:p w14:paraId="71EB543E" w14:textId="3DAF5917" w:rsidR="00646779" w:rsidRDefault="0064677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of capability</w:t>
            </w:r>
          </w:p>
        </w:tc>
        <w:tc>
          <w:tcPr>
            <w:tcW w:w="2741" w:type="pct"/>
          </w:tcPr>
          <w:p w14:paraId="12C4D089" w14:textId="77777777" w:rsidR="00646779" w:rsidRDefault="00646779" w:rsidP="0064677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number of months experience in child care of any person per event</w:t>
            </w:r>
          </w:p>
          <w:p w14:paraId="5D5B8662" w14:textId="77777777" w:rsidR="00646779" w:rsidRDefault="0064677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volunteers asked to leave in last year</w:t>
            </w:r>
          </w:p>
          <w:p w14:paraId="326022F7" w14:textId="77777777" w:rsidR="00D84F5A" w:rsidRDefault="00D84F5A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 ranking on usefulness of training three months after</w:t>
            </w:r>
          </w:p>
          <w:p w14:paraId="6C0BD385" w14:textId="73D158C3" w:rsidR="00A7049F" w:rsidRDefault="00A7049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suggestions for improvement per year</w:t>
            </w:r>
          </w:p>
        </w:tc>
      </w:tr>
      <w:tr w:rsidR="00646779" w:rsidRPr="00C232AA" w14:paraId="52F4B2E2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BDB3A63" w14:textId="5DDB3934" w:rsidR="00646779" w:rsidRDefault="00646779" w:rsidP="00CD20CA">
            <w:pPr>
              <w:pStyle w:val="cell"/>
            </w:pPr>
            <w:r>
              <w:lastRenderedPageBreak/>
              <w:t>Staff motivation</w:t>
            </w:r>
          </w:p>
        </w:tc>
        <w:tc>
          <w:tcPr>
            <w:tcW w:w="1112" w:type="pct"/>
          </w:tcPr>
          <w:p w14:paraId="245BEE03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volunteer rate</w:t>
            </w:r>
          </w:p>
        </w:tc>
        <w:tc>
          <w:tcPr>
            <w:tcW w:w="2741" w:type="pct"/>
          </w:tcPr>
          <w:p w14:paraId="75C6C147" w14:textId="4AB671E8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total volunteers</w:t>
            </w:r>
            <w:r w:rsidR="00AD44C9">
              <w:t xml:space="preserve"> used in one month</w:t>
            </w:r>
          </w:p>
          <w:p w14:paraId="64F1B8FA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members</w:t>
            </w:r>
          </w:p>
          <w:p w14:paraId="28523626" w14:textId="159F3E45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 care volunteers</w:t>
            </w:r>
            <w:r w:rsidR="00AD44C9">
              <w:t xml:space="preserve"> </w:t>
            </w:r>
            <w:r w:rsidR="00AD44C9">
              <w:t>used in one month</w:t>
            </w:r>
          </w:p>
          <w:p w14:paraId="74F415C9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waiting list volunteers</w:t>
            </w:r>
          </w:p>
        </w:tc>
      </w:tr>
      <w:tr w:rsidR="00646779" w:rsidRPr="00C232AA" w14:paraId="366017CC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7F737A" w14:textId="77777777" w:rsidR="00646779" w:rsidRDefault="00646779" w:rsidP="00CD20CA">
            <w:pPr>
              <w:pStyle w:val="cell"/>
            </w:pPr>
          </w:p>
        </w:tc>
        <w:tc>
          <w:tcPr>
            <w:tcW w:w="1112" w:type="pct"/>
          </w:tcPr>
          <w:p w14:paraId="047DCDF7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attendance in volunteer training</w:t>
            </w:r>
          </w:p>
        </w:tc>
        <w:tc>
          <w:tcPr>
            <w:tcW w:w="2741" w:type="pct"/>
          </w:tcPr>
          <w:p w14:paraId="69532A82" w14:textId="21A604F5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attendees in volunteer training</w:t>
            </w:r>
            <w:r w:rsidR="00AD44C9">
              <w:t xml:space="preserve"> per year</w:t>
            </w:r>
          </w:p>
          <w:p w14:paraId="3692BCC1" w14:textId="723D57E1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attendees in child care training</w:t>
            </w:r>
            <w:r w:rsidR="00AD44C9">
              <w:t xml:space="preserve"> per year</w:t>
            </w:r>
          </w:p>
        </w:tc>
      </w:tr>
      <w:tr w:rsidR="001844B9" w:rsidRPr="00C232AA" w14:paraId="0CCDAE90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38B162F" w14:textId="05F1A58E" w:rsidR="001844B9" w:rsidRDefault="001844B9" w:rsidP="001844B9">
            <w:pPr>
              <w:pStyle w:val="cell"/>
            </w:pPr>
            <w:r>
              <w:t>Happy parents</w:t>
            </w:r>
          </w:p>
        </w:tc>
        <w:tc>
          <w:tcPr>
            <w:tcW w:w="1112" w:type="pct"/>
          </w:tcPr>
          <w:p w14:paraId="79DEC709" w14:textId="70EA14EF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satisfaction</w:t>
            </w:r>
          </w:p>
        </w:tc>
        <w:tc>
          <w:tcPr>
            <w:tcW w:w="2741" w:type="pct"/>
          </w:tcPr>
          <w:p w14:paraId="1DFB83C3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satisfaction survey score</w:t>
            </w:r>
          </w:p>
          <w:p w14:paraId="7B0EE077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first-time children by recommendation</w:t>
            </w:r>
          </w:p>
          <w:p w14:paraId="07D209F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total children</w:t>
            </w:r>
          </w:p>
          <w:p w14:paraId="2C193901" w14:textId="77777777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 returning after one week</w:t>
            </w:r>
          </w:p>
          <w:p w14:paraId="566AAA1B" w14:textId="77777777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 returning after three months</w:t>
            </w:r>
          </w:p>
          <w:p w14:paraId="7286ACC9" w14:textId="5D8ABE51" w:rsidR="00E02FF4" w:rsidRDefault="00E02FF4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 returning after one year</w:t>
            </w:r>
          </w:p>
        </w:tc>
      </w:tr>
      <w:tr w:rsidR="00CD62C0" w:rsidRPr="00C232AA" w14:paraId="2086F784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96AB0EF" w14:textId="77777777" w:rsidR="00CD62C0" w:rsidRDefault="00CD62C0" w:rsidP="001844B9">
            <w:pPr>
              <w:pStyle w:val="cell"/>
            </w:pPr>
          </w:p>
        </w:tc>
        <w:tc>
          <w:tcPr>
            <w:tcW w:w="1112" w:type="pct"/>
          </w:tcPr>
          <w:p w14:paraId="5D126E01" w14:textId="74068FB1" w:rsidR="00CD62C0" w:rsidRDefault="00CD62C0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utilization</w:t>
            </w:r>
          </w:p>
        </w:tc>
        <w:tc>
          <w:tcPr>
            <w:tcW w:w="2741" w:type="pct"/>
          </w:tcPr>
          <w:p w14:paraId="186F57EB" w14:textId="2CFC7A08" w:rsidR="00CD62C0" w:rsidRDefault="00CD62C0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8E744C">
              <w:t>families</w:t>
            </w:r>
            <w:r>
              <w:t xml:space="preserve"> with child care needs attending </w:t>
            </w:r>
            <w:r w:rsidR="00CA0D84">
              <w:t xml:space="preserve">any </w:t>
            </w:r>
            <w:r>
              <w:t>event</w:t>
            </w:r>
          </w:p>
          <w:p w14:paraId="17630502" w14:textId="25FFBB21" w:rsidR="00CD62C0" w:rsidRDefault="008E744C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families attending </w:t>
            </w:r>
            <w:r w:rsidR="00CA0D84">
              <w:t xml:space="preserve">any </w:t>
            </w:r>
            <w:r>
              <w:t>event</w:t>
            </w:r>
          </w:p>
          <w:p w14:paraId="3E4E5F4C" w14:textId="64DDE6A8" w:rsidR="008E744C" w:rsidRDefault="008E744C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non-families with child care needs attending </w:t>
            </w:r>
            <w:r w:rsidR="00CA0D84">
              <w:t>any event</w:t>
            </w:r>
          </w:p>
          <w:p w14:paraId="27130A82" w14:textId="3D2BF233" w:rsidR="008E744C" w:rsidRDefault="008E744C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non-families attending </w:t>
            </w:r>
            <w:r w:rsidR="00CA0D84">
              <w:t>any event</w:t>
            </w:r>
          </w:p>
        </w:tc>
      </w:tr>
      <w:tr w:rsidR="00646779" w:rsidRPr="00C232AA" w14:paraId="4A23EAFC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BE9DCBF" w14:textId="77777777" w:rsidR="00646779" w:rsidRPr="00C232AA" w:rsidRDefault="00646779" w:rsidP="00CD20CA">
            <w:pPr>
              <w:pStyle w:val="cell"/>
            </w:pPr>
            <w:r>
              <w:t>Safe workplace</w:t>
            </w:r>
          </w:p>
        </w:tc>
        <w:tc>
          <w:tcPr>
            <w:tcW w:w="1112" w:type="pct"/>
          </w:tcPr>
          <w:p w14:paraId="65C66141" w14:textId="77777777" w:rsidR="00646779" w:rsidRPr="00C232AA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 of infection</w:t>
            </w:r>
          </w:p>
        </w:tc>
        <w:tc>
          <w:tcPr>
            <w:tcW w:w="2741" w:type="pct"/>
          </w:tcPr>
          <w:p w14:paraId="068DDA9A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sick children per service</w:t>
            </w:r>
          </w:p>
          <w:p w14:paraId="0B07ED36" w14:textId="77777777" w:rsidR="00646779" w:rsidRPr="00C232AA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sick staff causing absence per month</w:t>
            </w:r>
          </w:p>
        </w:tc>
      </w:tr>
      <w:tr w:rsidR="00646779" w:rsidRPr="00C232AA" w14:paraId="0127CA9F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EFAB27E" w14:textId="77777777" w:rsidR="00646779" w:rsidRDefault="00646779" w:rsidP="00CD20CA">
            <w:pPr>
              <w:pStyle w:val="cell"/>
            </w:pPr>
          </w:p>
        </w:tc>
        <w:tc>
          <w:tcPr>
            <w:tcW w:w="1112" w:type="pct"/>
          </w:tcPr>
          <w:p w14:paraId="529E69A8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accident rate</w:t>
            </w:r>
          </w:p>
        </w:tc>
        <w:tc>
          <w:tcPr>
            <w:tcW w:w="2741" w:type="pct"/>
          </w:tcPr>
          <w:p w14:paraId="224842BA" w14:textId="76B4C609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accidents on premise</w:t>
            </w:r>
            <w:r w:rsidR="00CA0D84">
              <w:t xml:space="preserve"> </w:t>
            </w:r>
            <w:r w:rsidR="00CA0D84">
              <w:t>per year</w:t>
            </w:r>
          </w:p>
          <w:p w14:paraId="4934943D" w14:textId="7C784314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accidents </w:t>
            </w:r>
            <w:r w:rsidR="00CA0D84">
              <w:t>for</w:t>
            </w:r>
            <w:r>
              <w:t xml:space="preserve"> </w:t>
            </w:r>
            <w:r w:rsidR="00CA0D84">
              <w:t xml:space="preserve">off-premise </w:t>
            </w:r>
            <w:r>
              <w:t xml:space="preserve">church business </w:t>
            </w:r>
            <w:r w:rsidR="00CA0D84">
              <w:t>per year</w:t>
            </w:r>
          </w:p>
        </w:tc>
      </w:tr>
      <w:tr w:rsidR="00646779" w:rsidRPr="00C232AA" w14:paraId="59EE5068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E94DCCC" w14:textId="77777777" w:rsidR="00646779" w:rsidRDefault="00646779" w:rsidP="00CD20CA">
            <w:pPr>
              <w:pStyle w:val="cell"/>
            </w:pPr>
          </w:p>
        </w:tc>
        <w:tc>
          <w:tcPr>
            <w:tcW w:w="1112" w:type="pct"/>
          </w:tcPr>
          <w:p w14:paraId="5FE7704D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authorized people allowed behind counter or child care area</w:t>
            </w:r>
          </w:p>
        </w:tc>
        <w:tc>
          <w:tcPr>
            <w:tcW w:w="2741" w:type="pct"/>
          </w:tcPr>
          <w:p w14:paraId="4CCC1875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allowed to visit children without proper authorization per week</w:t>
            </w:r>
          </w:p>
          <w:p w14:paraId="4CD31C37" w14:textId="77777777" w:rsidR="00646779" w:rsidRDefault="00646779" w:rsidP="00CD20CA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who gained entrance behind counter without locked door per week</w:t>
            </w:r>
          </w:p>
        </w:tc>
      </w:tr>
      <w:tr w:rsidR="001844B9" w:rsidRPr="00C232AA" w14:paraId="42830064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CA8AF5F" w14:textId="4B20244C" w:rsidR="001844B9" w:rsidRDefault="001844B9" w:rsidP="001844B9">
            <w:pPr>
              <w:pStyle w:val="cell"/>
            </w:pPr>
            <w:r>
              <w:t>Low expenses</w:t>
            </w:r>
          </w:p>
        </w:tc>
        <w:tc>
          <w:tcPr>
            <w:tcW w:w="1112" w:type="pct"/>
          </w:tcPr>
          <w:p w14:paraId="6E5CC1DA" w14:textId="048439AB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usage of devoted </w:t>
            </w:r>
            <w:r w:rsidR="0030230F">
              <w:t>assets</w:t>
            </w:r>
          </w:p>
        </w:tc>
        <w:tc>
          <w:tcPr>
            <w:tcW w:w="2741" w:type="pct"/>
          </w:tcPr>
          <w:p w14:paraId="4C10EFCA" w14:textId="6304202D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computers used only for child care</w:t>
            </w:r>
          </w:p>
          <w:p w14:paraId="1F287395" w14:textId="24A34E95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child care software purchased</w:t>
            </w:r>
          </w:p>
          <w:p w14:paraId="08EC1E12" w14:textId="3253C25C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child care software licensed per month</w:t>
            </w:r>
          </w:p>
          <w:p w14:paraId="2C304A32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devoted hardware</w:t>
            </w:r>
          </w:p>
          <w:p w14:paraId="2818BBC7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expense on devoted technology</w:t>
            </w:r>
          </w:p>
          <w:p w14:paraId="599B038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supplies expense per month</w:t>
            </w:r>
          </w:p>
          <w:p w14:paraId="7785A939" w14:textId="1C5BD05D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events Children’s Pastor attends</w:t>
            </w:r>
            <w:r w:rsidR="003A03F3">
              <w:t xml:space="preserve"> per month</w:t>
            </w:r>
          </w:p>
        </w:tc>
      </w:tr>
      <w:tr w:rsidR="001844B9" w:rsidRPr="00C232AA" w14:paraId="1F179A4F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DDD24BF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27D7A820" w14:textId="60D87E12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use of shared </w:t>
            </w:r>
            <w:r w:rsidR="0030230F">
              <w:t>assets</w:t>
            </w:r>
          </w:p>
        </w:tc>
        <w:tc>
          <w:tcPr>
            <w:tcW w:w="2741" w:type="pct"/>
          </w:tcPr>
          <w:p w14:paraId="23B1B510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computers shared to support child care</w:t>
            </w:r>
          </w:p>
          <w:p w14:paraId="1759AD78" w14:textId="4425CB2E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events other paid staff pick up Children’s Pastor’s duty</w:t>
            </w:r>
            <w:r w:rsidR="003A03F3">
              <w:t xml:space="preserve"> per year</w:t>
            </w:r>
          </w:p>
        </w:tc>
      </w:tr>
      <w:tr w:rsidR="001844B9" w:rsidRPr="00C232AA" w14:paraId="560E2433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621A127E" w14:textId="77777777" w:rsidR="001844B9" w:rsidRDefault="001844B9" w:rsidP="001844B9">
            <w:pPr>
              <w:pStyle w:val="cell"/>
            </w:pPr>
          </w:p>
        </w:tc>
        <w:tc>
          <w:tcPr>
            <w:tcW w:w="1112" w:type="pct"/>
          </w:tcPr>
          <w:p w14:paraId="1D445EF1" w14:textId="1F6BBA42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cost of training</w:t>
            </w:r>
          </w:p>
        </w:tc>
        <w:tc>
          <w:tcPr>
            <w:tcW w:w="2741" w:type="pct"/>
          </w:tcPr>
          <w:p w14:paraId="05FA4E21" w14:textId="77777777" w:rsidR="001844B9" w:rsidRDefault="001844B9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training sessions per year</w:t>
            </w:r>
          </w:p>
          <w:p w14:paraId="3ABFB970" w14:textId="6E57FC59" w:rsidR="001844B9" w:rsidRDefault="00D84F5A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of </w:t>
            </w:r>
            <w:r w:rsidR="001844B9">
              <w:t>printing for training materials</w:t>
            </w:r>
            <w:r w:rsidR="003A03F3">
              <w:t xml:space="preserve"> per year</w:t>
            </w:r>
          </w:p>
          <w:p w14:paraId="62FAFDFE" w14:textId="3E1E9A7A" w:rsidR="00D84F5A" w:rsidRDefault="00D84F5A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non-printing expenses for training sessions per year</w:t>
            </w:r>
          </w:p>
        </w:tc>
      </w:tr>
      <w:tr w:rsidR="0030230F" w:rsidRPr="00C232AA" w14:paraId="7FB89E71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3B47464" w14:textId="77777777" w:rsidR="0030230F" w:rsidRDefault="0030230F" w:rsidP="001844B9">
            <w:pPr>
              <w:pStyle w:val="cell"/>
            </w:pPr>
          </w:p>
        </w:tc>
        <w:tc>
          <w:tcPr>
            <w:tcW w:w="1112" w:type="pct"/>
          </w:tcPr>
          <w:p w14:paraId="6CE21E94" w14:textId="4D443CB0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cost of staff acquisition</w:t>
            </w:r>
          </w:p>
        </w:tc>
        <w:tc>
          <w:tcPr>
            <w:tcW w:w="2741" w:type="pct"/>
          </w:tcPr>
          <w:p w14:paraId="238CDE64" w14:textId="77777777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marketing materials for volunteers per year</w:t>
            </w:r>
          </w:p>
          <w:p w14:paraId="2E8D040E" w14:textId="03013842" w:rsidR="0030230F" w:rsidRDefault="0030230F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employment advertisement for paid staff</w:t>
            </w:r>
            <w:r w:rsidR="003A03F3">
              <w:t xml:space="preserve"> per year</w:t>
            </w:r>
          </w:p>
          <w:p w14:paraId="42A660C9" w14:textId="77777777" w:rsidR="003A03F3" w:rsidRDefault="003A03F3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time spent by paid staff on pre-hire process per year</w:t>
            </w:r>
          </w:p>
          <w:p w14:paraId="32C3073F" w14:textId="1346BBBC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candidates interviewed per hire</w:t>
            </w:r>
          </w:p>
          <w:p w14:paraId="1B9CCE1A" w14:textId="1935211B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referred to position by member</w:t>
            </w:r>
          </w:p>
          <w:p w14:paraId="0BFEDB90" w14:textId="5C992DC7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applying for position</w:t>
            </w:r>
          </w:p>
          <w:p w14:paraId="7B7E0C9F" w14:textId="392D208E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with qualifications for position</w:t>
            </w:r>
          </w:p>
          <w:p w14:paraId="39BC1684" w14:textId="461F40D5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candidates left after first round of interviews</w:t>
            </w:r>
          </w:p>
        </w:tc>
      </w:tr>
      <w:tr w:rsidR="008D4562" w:rsidRPr="00C232AA" w14:paraId="27AFE04C" w14:textId="77777777" w:rsidTr="00AD4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F00990D" w14:textId="77777777" w:rsidR="00C76B4D" w:rsidRPr="00C76B4D" w:rsidRDefault="00C76B4D" w:rsidP="00C76B4D">
            <w:pPr>
              <w:pStyle w:val="cell"/>
              <w:rPr>
                <w:lang w:val="en"/>
              </w:rPr>
            </w:pPr>
            <w:r w:rsidRPr="00C76B4D">
              <w:t>Social consciousness</w:t>
            </w:r>
          </w:p>
          <w:p w14:paraId="5C97F125" w14:textId="3FA60452" w:rsidR="008D4562" w:rsidRPr="00C76B4D" w:rsidRDefault="008D4562" w:rsidP="00C76B4D">
            <w:pPr>
              <w:pStyle w:val="cell"/>
            </w:pPr>
          </w:p>
        </w:tc>
        <w:tc>
          <w:tcPr>
            <w:tcW w:w="1112" w:type="pct"/>
          </w:tcPr>
          <w:p w14:paraId="4C0AED8F" w14:textId="31162231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diversity</w:t>
            </w:r>
          </w:p>
        </w:tc>
        <w:tc>
          <w:tcPr>
            <w:tcW w:w="2741" w:type="pct"/>
          </w:tcPr>
          <w:p w14:paraId="67443A62" w14:textId="77777777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ethic groups in volunteer base</w:t>
            </w:r>
          </w:p>
          <w:p w14:paraId="2C2E3DCD" w14:textId="77777777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non-white ethic groups in volunteer base</w:t>
            </w:r>
          </w:p>
          <w:p w14:paraId="1C60E374" w14:textId="77777777" w:rsidR="008D4562" w:rsidRDefault="008D4562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initiatives targeting diversity for volunteers per year</w:t>
            </w:r>
          </w:p>
          <w:p w14:paraId="376D834B" w14:textId="77777777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of volunteer</w:t>
            </w:r>
          </w:p>
          <w:p w14:paraId="5A486DF9" w14:textId="294C424C" w:rsidR="00C76B4D" w:rsidRDefault="00C76B4D" w:rsidP="001844B9">
            <w:pPr>
              <w:pStyle w:val="ce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ethnicity of volunteer</w:t>
            </w:r>
          </w:p>
        </w:tc>
      </w:tr>
    </w:tbl>
    <w:p w14:paraId="6EC5FF48" w14:textId="4602ED51" w:rsidR="009D0AAE" w:rsidRDefault="009D0AAE" w:rsidP="003E6C84">
      <w:pPr>
        <w:ind w:left="0"/>
      </w:pPr>
      <w:bookmarkStart w:id="1" w:name="_GoBack"/>
      <w:bookmarkEnd w:id="1"/>
    </w:p>
    <w:sectPr w:rsidR="009D0AAE" w:rsidSect="003E6C84">
      <w:pgSz w:w="12240" w:h="15840"/>
      <w:pgMar w:top="630" w:right="1440" w:bottom="63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DAA46" w14:textId="77777777" w:rsidR="000A0B4B" w:rsidRDefault="000A0B4B" w:rsidP="00074895">
      <w:r>
        <w:separator/>
      </w:r>
    </w:p>
  </w:endnote>
  <w:endnote w:type="continuationSeparator" w:id="0">
    <w:p w14:paraId="3787A667" w14:textId="77777777" w:rsidR="000A0B4B" w:rsidRDefault="000A0B4B" w:rsidP="0007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8CDD9" w14:textId="77777777" w:rsidR="000A0B4B" w:rsidRDefault="000A0B4B" w:rsidP="00074895">
      <w:r>
        <w:separator/>
      </w:r>
    </w:p>
  </w:footnote>
  <w:footnote w:type="continuationSeparator" w:id="0">
    <w:p w14:paraId="173D8DDB" w14:textId="77777777" w:rsidR="000A0B4B" w:rsidRDefault="000A0B4B" w:rsidP="0007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21B1"/>
    <w:multiLevelType w:val="multilevel"/>
    <w:tmpl w:val="8B76D92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63F2A"/>
    <w:multiLevelType w:val="hybridMultilevel"/>
    <w:tmpl w:val="F2BA6A24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2564F6"/>
    <w:multiLevelType w:val="hybridMultilevel"/>
    <w:tmpl w:val="F1C24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150648"/>
    <w:multiLevelType w:val="multilevel"/>
    <w:tmpl w:val="515822FA"/>
    <w:lvl w:ilvl="0">
      <w:start w:val="1"/>
      <w:numFmt w:val="bullet"/>
      <w:lvlText w:val="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2D77"/>
    <w:multiLevelType w:val="hybridMultilevel"/>
    <w:tmpl w:val="D15EC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AA140E"/>
    <w:multiLevelType w:val="hybridMultilevel"/>
    <w:tmpl w:val="409A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B72B5E"/>
    <w:multiLevelType w:val="hybridMultilevel"/>
    <w:tmpl w:val="E772C1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351471C"/>
    <w:multiLevelType w:val="hybridMultilevel"/>
    <w:tmpl w:val="9E00C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4513D9"/>
    <w:multiLevelType w:val="hybridMultilevel"/>
    <w:tmpl w:val="0B1C9B46"/>
    <w:lvl w:ilvl="0" w:tplc="443031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86BD6"/>
    <w:multiLevelType w:val="hybridMultilevel"/>
    <w:tmpl w:val="6928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7557A"/>
    <w:multiLevelType w:val="hybridMultilevel"/>
    <w:tmpl w:val="0B40FE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E3AA9"/>
    <w:multiLevelType w:val="hybridMultilevel"/>
    <w:tmpl w:val="78D63C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F9A3685"/>
    <w:multiLevelType w:val="hybridMultilevel"/>
    <w:tmpl w:val="75E0B1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4"/>
  </w:num>
  <w:num w:numId="5">
    <w:abstractNumId w:val="13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DA"/>
    <w:rsid w:val="000362CB"/>
    <w:rsid w:val="000471E4"/>
    <w:rsid w:val="0005728D"/>
    <w:rsid w:val="00066AC6"/>
    <w:rsid w:val="00074895"/>
    <w:rsid w:val="00085506"/>
    <w:rsid w:val="0009701F"/>
    <w:rsid w:val="00097CBE"/>
    <w:rsid w:val="000A0B4B"/>
    <w:rsid w:val="00111CC4"/>
    <w:rsid w:val="00164AC1"/>
    <w:rsid w:val="001844B9"/>
    <w:rsid w:val="001D2FFE"/>
    <w:rsid w:val="002E041B"/>
    <w:rsid w:val="002E1A04"/>
    <w:rsid w:val="0030230F"/>
    <w:rsid w:val="003A03F3"/>
    <w:rsid w:val="003E6C84"/>
    <w:rsid w:val="00407D53"/>
    <w:rsid w:val="00532527"/>
    <w:rsid w:val="005941D8"/>
    <w:rsid w:val="005B4E72"/>
    <w:rsid w:val="00646779"/>
    <w:rsid w:val="006A4DCD"/>
    <w:rsid w:val="006A5DE9"/>
    <w:rsid w:val="006C5135"/>
    <w:rsid w:val="007452F3"/>
    <w:rsid w:val="007843BD"/>
    <w:rsid w:val="007E6640"/>
    <w:rsid w:val="007F0B0B"/>
    <w:rsid w:val="00874C21"/>
    <w:rsid w:val="008B452C"/>
    <w:rsid w:val="008D4562"/>
    <w:rsid w:val="008E51F4"/>
    <w:rsid w:val="008E744C"/>
    <w:rsid w:val="0092063E"/>
    <w:rsid w:val="00921F5D"/>
    <w:rsid w:val="00954BD5"/>
    <w:rsid w:val="00995DFE"/>
    <w:rsid w:val="009D0AAE"/>
    <w:rsid w:val="00A7049F"/>
    <w:rsid w:val="00A8293C"/>
    <w:rsid w:val="00AB3866"/>
    <w:rsid w:val="00AD44C9"/>
    <w:rsid w:val="00AE7BC0"/>
    <w:rsid w:val="00B323F9"/>
    <w:rsid w:val="00B76C69"/>
    <w:rsid w:val="00B9386B"/>
    <w:rsid w:val="00B93E1E"/>
    <w:rsid w:val="00C232AA"/>
    <w:rsid w:val="00C528F6"/>
    <w:rsid w:val="00C76B4D"/>
    <w:rsid w:val="00CA0D84"/>
    <w:rsid w:val="00CD62C0"/>
    <w:rsid w:val="00CE2518"/>
    <w:rsid w:val="00D07FCA"/>
    <w:rsid w:val="00D84F5A"/>
    <w:rsid w:val="00DC11C0"/>
    <w:rsid w:val="00DE0CCE"/>
    <w:rsid w:val="00E02FF4"/>
    <w:rsid w:val="00EC7C5F"/>
    <w:rsid w:val="00F078DA"/>
    <w:rsid w:val="00F709FA"/>
    <w:rsid w:val="00F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E5CA6"/>
  <w15:chartTrackingRefBased/>
  <w15:docId w15:val="{80A90F1E-E27B-4F75-B6C0-2CC96F9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FF4"/>
    <w:pPr>
      <w:spacing w:after="120" w:line="240" w:lineRule="auto"/>
      <w:ind w:left="17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FF4"/>
    <w:pPr>
      <w:keepLines/>
      <w:spacing w:before="480"/>
      <w:ind w:left="0"/>
      <w:outlineLvl w:val="0"/>
    </w:pPr>
    <w:rPr>
      <w:rFonts w:ascii="Franklin Gothic Heavy" w:eastAsiaTheme="majorEastAsia" w:hAnsi="Franklin Gothic Heavy" w:cstheme="majorBidi"/>
      <w:bC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FF4"/>
    <w:pPr>
      <w:keepLines/>
      <w:spacing w:before="480"/>
      <w:ind w:left="360"/>
      <w:outlineLvl w:val="1"/>
    </w:pPr>
    <w:rPr>
      <w:rFonts w:asciiTheme="majorHAnsi" w:eastAsiaTheme="majorEastAsia" w:hAnsiTheme="majorHAnsi" w:cstheme="minorHAnsi"/>
      <w:bCs/>
      <w:noProof/>
      <w:color w:val="8496B0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FF4"/>
    <w:pPr>
      <w:keepLines/>
      <w:spacing w:before="360"/>
      <w:ind w:left="994"/>
      <w:outlineLvl w:val="2"/>
    </w:pPr>
    <w:rPr>
      <w:rFonts w:ascii="Franklin Gothic Heavy" w:eastAsiaTheme="majorEastAsia" w:hAnsi="Franklin Gothic Heavy" w:cstheme="majorBidi"/>
      <w:bC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FF4"/>
    <w:pPr>
      <w:keepLines/>
      <w:spacing w:before="360"/>
      <w:ind w:left="1350"/>
      <w:outlineLvl w:val="3"/>
    </w:pPr>
    <w:rPr>
      <w:rFonts w:asciiTheme="majorHAnsi" w:eastAsiaTheme="majorEastAsia" w:hAnsiTheme="majorHAnsi" w:cstheme="majorBidi"/>
      <w:b/>
      <w:bCs/>
      <w:iCs/>
      <w:color w:val="8496B0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2FF4"/>
    <w:pPr>
      <w:keepLines/>
      <w:shd w:val="clear" w:color="auto" w:fill="538135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FF4"/>
    <w:pPr>
      <w:keepNext/>
      <w:keepLines/>
      <w:pBdr>
        <w:top w:val="single" w:sz="4" w:space="1" w:color="538135" w:themeColor="accent6" w:themeShade="BF"/>
        <w:bottom w:val="single" w:sz="4" w:space="1" w:color="538135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538135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2FF4"/>
    <w:pPr>
      <w:keepNext/>
      <w:keepLines/>
      <w:shd w:val="clear" w:color="auto" w:fill="2E74B5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2FF4"/>
    <w:pPr>
      <w:keepNext/>
      <w:keepLines/>
      <w:pBdr>
        <w:top w:val="dotted" w:sz="4" w:space="1" w:color="2E74B5" w:themeColor="accent1" w:themeShade="BF"/>
        <w:bottom w:val="dotted" w:sz="4" w:space="1" w:color="2E74B5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2E74B5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02FF4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  <w:rsid w:val="00E02F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02FF4"/>
  </w:style>
  <w:style w:type="character" w:customStyle="1" w:styleId="Heading4Char">
    <w:name w:val="Heading 4 Char"/>
    <w:basedOn w:val="DefaultParagraphFont"/>
    <w:link w:val="Heading4"/>
    <w:uiPriority w:val="9"/>
    <w:rsid w:val="00E02FF4"/>
    <w:rPr>
      <w:rFonts w:asciiTheme="majorHAnsi" w:eastAsiaTheme="majorEastAsia" w:hAnsiTheme="majorHAnsi" w:cstheme="majorBidi"/>
      <w:b/>
      <w:bCs/>
      <w:iCs/>
      <w:color w:val="8496B0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02FF4"/>
    <w:rPr>
      <w:rFonts w:ascii="Franklin Gothic Demi" w:eastAsiaTheme="majorEastAsia" w:hAnsi="Franklin Gothic Demi" w:cstheme="minorHAnsi"/>
      <w:color w:val="FFFFFF" w:themeColor="background1"/>
      <w:shd w:val="clear" w:color="auto" w:fill="538135" w:themeFill="accent6" w:themeFillShade="BF"/>
    </w:rPr>
  </w:style>
  <w:style w:type="paragraph" w:styleId="ListParagraph">
    <w:name w:val="List Paragraph"/>
    <w:basedOn w:val="Normal"/>
    <w:uiPriority w:val="34"/>
    <w:qFormat/>
    <w:rsid w:val="00E02FF4"/>
    <w:pPr>
      <w:numPr>
        <w:numId w:val="1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FF4"/>
    <w:rPr>
      <w:rFonts w:ascii="Franklin Gothic Heavy" w:eastAsiaTheme="majorEastAsia" w:hAnsi="Franklin Gothic Heavy" w:cstheme="majorBidi"/>
      <w:bC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2FF4"/>
    <w:rPr>
      <w:rFonts w:asciiTheme="majorHAnsi" w:eastAsiaTheme="majorEastAsia" w:hAnsiTheme="majorHAnsi" w:cstheme="minorHAnsi"/>
      <w:bCs/>
      <w:noProof/>
      <w:color w:val="8496B0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FF4"/>
    <w:rPr>
      <w:rFonts w:ascii="Franklin Gothic Heavy" w:eastAsiaTheme="majorEastAsia" w:hAnsi="Franklin Gothic Heavy" w:cstheme="majorBidi"/>
      <w:b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2F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2FF4"/>
  </w:style>
  <w:style w:type="paragraph" w:styleId="Footer">
    <w:name w:val="footer"/>
    <w:basedOn w:val="Normal"/>
    <w:link w:val="FooterChar"/>
    <w:uiPriority w:val="99"/>
    <w:unhideWhenUsed/>
    <w:rsid w:val="00E02F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2FF4"/>
  </w:style>
  <w:style w:type="paragraph" w:customStyle="1" w:styleId="notesflushaccent">
    <w:name w:val="notes flush accent"/>
    <w:basedOn w:val="Normal"/>
    <w:qFormat/>
    <w:rsid w:val="0092063E"/>
    <w:pPr>
      <w:spacing w:after="0" w:line="160" w:lineRule="atLeast"/>
      <w:ind w:left="187" w:right="72" w:hanging="187"/>
      <w:textAlignment w:val="baseline"/>
    </w:pPr>
    <w:rPr>
      <w:rFonts w:eastAsiaTheme="minorEastAsia"/>
      <w:color w:val="8EAADB" w:themeColor="accent5" w:themeTint="99"/>
      <w:sz w:val="14"/>
      <w:szCs w:val="14"/>
    </w:rPr>
  </w:style>
  <w:style w:type="table" w:styleId="TableGrid">
    <w:name w:val="Table Grid"/>
    <w:basedOn w:val="TableNormal"/>
    <w:uiPriority w:val="39"/>
    <w:rsid w:val="00E02FF4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D0A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6Char">
    <w:name w:val="Heading 6 Char"/>
    <w:basedOn w:val="DefaultParagraphFont"/>
    <w:link w:val="Heading6"/>
    <w:uiPriority w:val="9"/>
    <w:rsid w:val="00E02FF4"/>
    <w:rPr>
      <w:rFonts w:asciiTheme="majorHAnsi" w:eastAsiaTheme="majorEastAsia" w:hAnsiTheme="majorHAnsi" w:cstheme="majorBidi"/>
      <w:b/>
      <w:iCs/>
      <w:color w:val="538135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E02FF4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2E74B5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E02FF4"/>
    <w:rPr>
      <w:rFonts w:asciiTheme="majorHAnsi" w:eastAsiaTheme="majorEastAsia" w:hAnsiTheme="majorHAnsi" w:cstheme="majorBidi"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02FF4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paragraph" w:customStyle="1" w:styleId="cell">
    <w:name w:val="cell"/>
    <w:basedOn w:val="Normal"/>
    <w:qFormat/>
    <w:rsid w:val="00E02FF4"/>
    <w:pPr>
      <w:spacing w:after="60"/>
      <w:ind w:left="14"/>
    </w:pPr>
    <w:rPr>
      <w:sz w:val="18"/>
    </w:rPr>
  </w:style>
  <w:style w:type="table" w:styleId="GridTable1Light-Accent1">
    <w:name w:val="Grid Table 1 Light Accent 1"/>
    <w:basedOn w:val="TableNormal"/>
    <w:uiPriority w:val="46"/>
    <w:rsid w:val="00E02FF4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FF4"/>
    <w:rPr>
      <w:color w:val="808080"/>
      <w:shd w:val="clear" w:color="auto" w:fill="E6E6E6"/>
    </w:rPr>
  </w:style>
  <w:style w:type="paragraph" w:customStyle="1" w:styleId="ToDo">
    <w:name w:val="ToDo"/>
    <w:basedOn w:val="Normal"/>
    <w:qFormat/>
    <w:rsid w:val="00E02FF4"/>
    <w:pPr>
      <w:pBdr>
        <w:top w:val="dotted" w:sz="8" w:space="1" w:color="auto"/>
        <w:left w:val="dotted" w:sz="8" w:space="4" w:color="auto"/>
        <w:bottom w:val="dotted" w:sz="8" w:space="1" w:color="auto"/>
        <w:right w:val="dotted" w:sz="8" w:space="4" w:color="auto"/>
      </w:pBdr>
      <w:shd w:val="clear" w:color="auto" w:fill="E2EFD9" w:themeFill="accent6" w:themeFillTint="33"/>
    </w:pPr>
    <w:rPr>
      <w:color w:val="538135" w:themeColor="accent6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F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F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FF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F4"/>
    <w:pPr>
      <w:numPr>
        <w:ilvl w:val="1"/>
      </w:numPr>
      <w:ind w:left="17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2FF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02FF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2FF4"/>
    <w:rPr>
      <w:b/>
      <w:bCs/>
    </w:rPr>
  </w:style>
  <w:style w:type="character" w:styleId="Emphasis">
    <w:name w:val="Emphasis"/>
    <w:basedOn w:val="DefaultParagraphFont"/>
    <w:uiPriority w:val="20"/>
    <w:qFormat/>
    <w:rsid w:val="00E02F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2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02FF4"/>
    <w:rPr>
      <w:color w:val="808080"/>
    </w:rPr>
  </w:style>
  <w:style w:type="paragraph" w:styleId="NoSpacing">
    <w:name w:val="No Spacing"/>
    <w:uiPriority w:val="1"/>
    <w:qFormat/>
    <w:rsid w:val="00E02FF4"/>
    <w:pPr>
      <w:spacing w:after="0" w:line="240" w:lineRule="auto"/>
    </w:pPr>
    <w:rPr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E02FF4"/>
  </w:style>
  <w:style w:type="character" w:styleId="UnresolvedMention">
    <w:name w:val="Unresolved Mention"/>
    <w:basedOn w:val="DefaultParagraphFont"/>
    <w:uiPriority w:val="99"/>
    <w:semiHidden/>
    <w:unhideWhenUsed/>
    <w:rsid w:val="00E02F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_templates\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outline.dotx</Template>
  <TotalTime>187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31</cp:revision>
  <dcterms:created xsi:type="dcterms:W3CDTF">2018-03-10T22:55:00Z</dcterms:created>
  <dcterms:modified xsi:type="dcterms:W3CDTF">2018-03-11T22:54:00Z</dcterms:modified>
</cp:coreProperties>
</file>